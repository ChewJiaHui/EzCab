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761" w:rsidRDefault="00CA2761" w:rsidP="00B25D56">
      <w:pPr>
        <w:rPr>
          <w:rFonts w:ascii="Times New Roman" w:hAnsi="Times New Roman"/>
          <w:b/>
          <w:sz w:val="32"/>
          <w:szCs w:val="32"/>
          <w:u w:val="single"/>
        </w:rPr>
      </w:pPr>
      <w:r>
        <w:rPr>
          <w:rFonts w:ascii="Times New Roman" w:hAnsi="Times New Roman"/>
          <w:b/>
          <w:sz w:val="32"/>
          <w:szCs w:val="32"/>
          <w:u w:val="single"/>
        </w:rPr>
        <w:t>Sprint Review Meeting</w:t>
      </w:r>
    </w:p>
    <w:p w:rsidR="00CA2761" w:rsidRPr="00C7445F" w:rsidRDefault="00CA2761" w:rsidP="00B25D56">
      <w:pPr>
        <w:rPr>
          <w:rFonts w:ascii="Times New Roman" w:hAnsi="Times New Roman"/>
          <w:sz w:val="24"/>
          <w:szCs w:val="24"/>
        </w:rPr>
      </w:pPr>
      <w:r w:rsidRPr="00C7445F">
        <w:rPr>
          <w:rFonts w:ascii="Times New Roman" w:hAnsi="Times New Roman"/>
          <w:b/>
          <w:sz w:val="24"/>
          <w:szCs w:val="24"/>
        </w:rPr>
        <w:t xml:space="preserve">Team Name: </w:t>
      </w:r>
      <w:r>
        <w:rPr>
          <w:rFonts w:ascii="Times New Roman" w:hAnsi="Times New Roman"/>
          <w:sz w:val="24"/>
          <w:szCs w:val="24"/>
        </w:rPr>
        <w:t>Taxi Management System</w:t>
      </w:r>
    </w:p>
    <w:p w:rsidR="00CA2761" w:rsidRDefault="00CA2761" w:rsidP="00B25D56">
      <w:pPr>
        <w:rPr>
          <w:rFonts w:ascii="Times New Roman" w:hAnsi="Times New Roman"/>
          <w:sz w:val="24"/>
          <w:szCs w:val="24"/>
        </w:rPr>
      </w:pPr>
      <w:r w:rsidRPr="00C7445F">
        <w:rPr>
          <w:rFonts w:ascii="Times New Roman" w:hAnsi="Times New Roman"/>
          <w:b/>
          <w:sz w:val="24"/>
          <w:szCs w:val="24"/>
        </w:rPr>
        <w:t>Date of review:</w:t>
      </w:r>
      <w:r>
        <w:rPr>
          <w:rFonts w:ascii="Times New Roman" w:hAnsi="Times New Roman"/>
          <w:sz w:val="24"/>
          <w:szCs w:val="24"/>
        </w:rPr>
        <w:t xml:space="preserve"> 23 December 2016</w:t>
      </w:r>
    </w:p>
    <w:p w:rsidR="00CA2761" w:rsidRDefault="00CA2761" w:rsidP="00B25D56">
      <w:pPr>
        <w:rPr>
          <w:rFonts w:ascii="Times New Roman" w:hAnsi="Times New Roman"/>
          <w:sz w:val="24"/>
          <w:szCs w:val="24"/>
        </w:rPr>
      </w:pPr>
      <w:r w:rsidRPr="00C7445F">
        <w:rPr>
          <w:rFonts w:ascii="Times New Roman" w:hAnsi="Times New Roman"/>
          <w:b/>
          <w:sz w:val="24"/>
          <w:szCs w:val="24"/>
        </w:rPr>
        <w:t>Time:</w:t>
      </w:r>
      <w:r>
        <w:rPr>
          <w:rFonts w:ascii="Times New Roman" w:hAnsi="Times New Roman"/>
          <w:sz w:val="24"/>
          <w:szCs w:val="24"/>
        </w:rPr>
        <w:t xml:space="preserve"> 4.30 pm</w:t>
      </w:r>
    </w:p>
    <w:p w:rsidR="00CA2761" w:rsidRDefault="00CA2761" w:rsidP="00B25D56">
      <w:pPr>
        <w:rPr>
          <w:rFonts w:ascii="Times New Roman" w:hAnsi="Times New Roman"/>
          <w:sz w:val="24"/>
          <w:szCs w:val="24"/>
        </w:rPr>
      </w:pPr>
      <w:r w:rsidRPr="00C7445F">
        <w:rPr>
          <w:rFonts w:ascii="Times New Roman" w:hAnsi="Times New Roman"/>
          <w:b/>
          <w:sz w:val="24"/>
          <w:szCs w:val="24"/>
        </w:rPr>
        <w:t>Venue:</w:t>
      </w:r>
      <w:r>
        <w:rPr>
          <w:rFonts w:ascii="Times New Roman" w:hAnsi="Times New Roman"/>
          <w:sz w:val="24"/>
          <w:szCs w:val="24"/>
        </w:rPr>
        <w:t xml:space="preserve"> PV13</w:t>
      </w:r>
    </w:p>
    <w:p w:rsidR="00CA2761" w:rsidRDefault="00CA2761" w:rsidP="00B25D56">
      <w:pPr>
        <w:rPr>
          <w:rFonts w:ascii="Times New Roman" w:hAnsi="Times New Roman"/>
          <w:sz w:val="24"/>
          <w:szCs w:val="24"/>
        </w:rPr>
      </w:pPr>
      <w:r w:rsidRPr="00C7445F">
        <w:rPr>
          <w:rFonts w:ascii="Times New Roman" w:hAnsi="Times New Roman"/>
          <w:b/>
          <w:sz w:val="24"/>
          <w:szCs w:val="24"/>
        </w:rPr>
        <w:t>Product Owner:</w:t>
      </w:r>
      <w:r>
        <w:rPr>
          <w:rFonts w:ascii="Times New Roman" w:hAnsi="Times New Roman"/>
          <w:sz w:val="24"/>
          <w:szCs w:val="24"/>
        </w:rPr>
        <w:t xml:space="preserve"> Director</w:t>
      </w:r>
    </w:p>
    <w:p w:rsidR="00CA2761" w:rsidRDefault="00CA2761" w:rsidP="00B25D56">
      <w:pPr>
        <w:rPr>
          <w:rFonts w:ascii="Times New Roman" w:hAnsi="Times New Roman"/>
          <w:sz w:val="24"/>
          <w:szCs w:val="24"/>
        </w:rPr>
      </w:pPr>
      <w:r w:rsidRPr="00C7445F">
        <w:rPr>
          <w:rFonts w:ascii="Times New Roman" w:hAnsi="Times New Roman"/>
          <w:b/>
          <w:sz w:val="24"/>
          <w:szCs w:val="24"/>
        </w:rPr>
        <w:t>Scrum Master:</w:t>
      </w:r>
      <w:r>
        <w:rPr>
          <w:rFonts w:ascii="Times New Roman" w:hAnsi="Times New Roman"/>
          <w:sz w:val="24"/>
          <w:szCs w:val="24"/>
        </w:rPr>
        <w:t xml:space="preserve"> Chew Jia Hui</w:t>
      </w:r>
    </w:p>
    <w:p w:rsidR="00CA2761" w:rsidRPr="00240F59" w:rsidRDefault="00CA2761" w:rsidP="00B25D56">
      <w:pPr>
        <w:rPr>
          <w:rFonts w:ascii="Times New Roman" w:hAnsi="Times New Roman"/>
          <w:sz w:val="24"/>
          <w:szCs w:val="24"/>
        </w:rPr>
      </w:pPr>
      <w:r w:rsidRPr="00C7445F">
        <w:rPr>
          <w:rFonts w:ascii="Times New Roman" w:hAnsi="Times New Roman"/>
          <w:b/>
          <w:sz w:val="24"/>
          <w:szCs w:val="24"/>
        </w:rPr>
        <w:t>Sprint Goal:</w:t>
      </w:r>
      <w:r>
        <w:rPr>
          <w:rFonts w:ascii="Times New Roman" w:hAnsi="Times New Roman"/>
          <w:sz w:val="24"/>
          <w:szCs w:val="24"/>
        </w:rPr>
        <w:t xml:space="preserve"> </w:t>
      </w:r>
      <w:r w:rsidRPr="00E817C9">
        <w:rPr>
          <w:rFonts w:ascii="Times New Roman" w:hAnsi="Times New Roman"/>
          <w:sz w:val="24"/>
          <w:szCs w:val="24"/>
        </w:rPr>
        <w:t>For this sprint, we would like to implement select taxi driver function for reservation module and estimate duration function for payment module. We also would like to implement estimate price function, make payment function, calculate function for payment module and send notification function for notification module.</w:t>
      </w:r>
    </w:p>
    <w:p w:rsidR="00CA2761" w:rsidRPr="00C7445F" w:rsidRDefault="00CA2761" w:rsidP="00B25D56">
      <w:pPr>
        <w:rPr>
          <w:rFonts w:ascii="Times New Roman" w:hAnsi="Times New Roman"/>
          <w:b/>
          <w:sz w:val="24"/>
          <w:szCs w:val="24"/>
        </w:rPr>
      </w:pPr>
      <w:r w:rsidRPr="00C7445F">
        <w:rPr>
          <w:rFonts w:ascii="Times New Roman" w:hAnsi="Times New Roman"/>
          <w:b/>
          <w:sz w:val="24"/>
          <w:szCs w:val="24"/>
        </w:rPr>
        <w:t>Stakeholders present:</w:t>
      </w:r>
    </w:p>
    <w:p w:rsidR="00CA2761" w:rsidRDefault="00CA2761" w:rsidP="00B25D56">
      <w:pPr>
        <w:rPr>
          <w:rFonts w:ascii="Times New Roman" w:hAnsi="Times New Roman"/>
          <w:sz w:val="24"/>
          <w:szCs w:val="24"/>
        </w:rPr>
      </w:pPr>
      <w:r>
        <w:rPr>
          <w:rFonts w:ascii="Times New Roman" w:hAnsi="Times New Roman"/>
          <w:sz w:val="24"/>
          <w:szCs w:val="24"/>
        </w:rPr>
        <w:t>1. Staff</w:t>
      </w:r>
    </w:p>
    <w:p w:rsidR="00CA2761" w:rsidRDefault="00CA2761" w:rsidP="00B25D56">
      <w:pPr>
        <w:rPr>
          <w:rFonts w:ascii="Times New Roman" w:hAnsi="Times New Roman"/>
          <w:sz w:val="24"/>
          <w:szCs w:val="24"/>
        </w:rPr>
      </w:pPr>
      <w:r>
        <w:rPr>
          <w:rFonts w:ascii="Times New Roman" w:hAnsi="Times New Roman"/>
          <w:sz w:val="24"/>
          <w:szCs w:val="24"/>
        </w:rPr>
        <w:t>2. Manager</w:t>
      </w:r>
    </w:p>
    <w:p w:rsidR="00CA2761" w:rsidRDefault="00CA2761" w:rsidP="00B25D56">
      <w:pPr>
        <w:rPr>
          <w:rFonts w:ascii="Times New Roman" w:hAnsi="Times New Roman"/>
          <w:sz w:val="24"/>
          <w:szCs w:val="24"/>
        </w:rPr>
      </w:pPr>
    </w:p>
    <w:p w:rsidR="00CA2761" w:rsidRPr="00C7445F" w:rsidRDefault="00CA2761" w:rsidP="00B25D56">
      <w:pPr>
        <w:rPr>
          <w:rFonts w:ascii="Times New Roman" w:hAnsi="Times New Roman"/>
          <w:b/>
          <w:sz w:val="24"/>
          <w:szCs w:val="24"/>
        </w:rPr>
      </w:pPr>
      <w:r w:rsidRPr="00C7445F">
        <w:rPr>
          <w:rFonts w:ascii="Times New Roman" w:hAnsi="Times New Roman"/>
          <w:b/>
          <w:sz w:val="24"/>
          <w:szCs w:val="24"/>
        </w:rPr>
        <w:t>Team members present:</w:t>
      </w:r>
    </w:p>
    <w:p w:rsidR="00CA2761" w:rsidRDefault="00CA2761" w:rsidP="00B25D56">
      <w:pPr>
        <w:rPr>
          <w:rFonts w:ascii="Times New Roman" w:hAnsi="Times New Roman"/>
          <w:sz w:val="24"/>
          <w:szCs w:val="24"/>
        </w:rPr>
      </w:pPr>
      <w:r>
        <w:rPr>
          <w:rFonts w:ascii="Times New Roman" w:hAnsi="Times New Roman"/>
          <w:sz w:val="24"/>
          <w:szCs w:val="24"/>
        </w:rPr>
        <w:t>1. Koay Kaiyi</w:t>
      </w:r>
    </w:p>
    <w:p w:rsidR="00CA2761" w:rsidRDefault="00CA2761" w:rsidP="00B25D56">
      <w:pPr>
        <w:rPr>
          <w:rFonts w:ascii="Times New Roman" w:hAnsi="Times New Roman"/>
          <w:sz w:val="24"/>
          <w:szCs w:val="24"/>
        </w:rPr>
      </w:pPr>
      <w:r>
        <w:rPr>
          <w:rFonts w:ascii="Times New Roman" w:hAnsi="Times New Roman"/>
          <w:sz w:val="24"/>
          <w:szCs w:val="24"/>
        </w:rPr>
        <w:t>2. Nicholas Chong</w:t>
      </w:r>
    </w:p>
    <w:p w:rsidR="00CA2761" w:rsidRDefault="00CA2761" w:rsidP="00B25D56">
      <w:pPr>
        <w:rPr>
          <w:rFonts w:ascii="Times New Roman" w:hAnsi="Times New Roman"/>
          <w:sz w:val="24"/>
          <w:szCs w:val="24"/>
        </w:rPr>
      </w:pPr>
      <w:r>
        <w:rPr>
          <w:rFonts w:ascii="Times New Roman" w:hAnsi="Times New Roman"/>
          <w:sz w:val="24"/>
          <w:szCs w:val="24"/>
        </w:rPr>
        <w:t>3. Teoh Yi Lun</w:t>
      </w:r>
    </w:p>
    <w:p w:rsidR="00CA2761" w:rsidRDefault="00CA2761" w:rsidP="00B25D56">
      <w:pPr>
        <w:rPr>
          <w:rFonts w:ascii="Times New Roman" w:hAnsi="Times New Roman"/>
          <w:sz w:val="24"/>
          <w:szCs w:val="24"/>
        </w:rPr>
      </w:pPr>
      <w:r>
        <w:rPr>
          <w:rFonts w:ascii="Times New Roman" w:hAnsi="Times New Roman"/>
          <w:sz w:val="24"/>
          <w:szCs w:val="24"/>
        </w:rPr>
        <w:t>4. Ling Wang Yan</w:t>
      </w:r>
    </w:p>
    <w:p w:rsidR="00CA2761" w:rsidRDefault="00CA2761" w:rsidP="00B25D56">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p w:rsidR="00CA2761" w:rsidRDefault="00CA2761">
      <w:pPr>
        <w:rPr>
          <w:rFonts w:ascii="Times New Roman" w:hAnsi="Times New Roman"/>
          <w:sz w:val="24"/>
          <w:szCs w:val="24"/>
        </w:rPr>
      </w:pPr>
    </w:p>
    <w:sectPr w:rsidR="00CA2761" w:rsidSect="00C204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ì???"/>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E7C08"/>
    <w:multiLevelType w:val="hybridMultilevel"/>
    <w:tmpl w:val="7368B946"/>
    <w:lvl w:ilvl="0" w:tplc="CFEC39FA">
      <w:start w:val="1"/>
      <w:numFmt w:val="decimal"/>
      <w:lvlText w:val="%1."/>
      <w:lvlJc w:val="left"/>
      <w:pPr>
        <w:tabs>
          <w:tab w:val="num" w:pos="720"/>
        </w:tabs>
        <w:ind w:left="720" w:hanging="360"/>
      </w:pPr>
      <w:rPr>
        <w:rFonts w:cs="Times New Roman"/>
        <w:b w:val="0"/>
        <w:bCs/>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1">
    <w:nsid w:val="0DE95208"/>
    <w:multiLevelType w:val="hybridMultilevel"/>
    <w:tmpl w:val="22CC58D6"/>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2">
    <w:nsid w:val="121B4397"/>
    <w:multiLevelType w:val="hybridMultilevel"/>
    <w:tmpl w:val="235A8800"/>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3">
    <w:nsid w:val="511553C8"/>
    <w:multiLevelType w:val="hybridMultilevel"/>
    <w:tmpl w:val="B346FCBA"/>
    <w:lvl w:ilvl="0" w:tplc="CFEC39FA">
      <w:start w:val="1"/>
      <w:numFmt w:val="decimal"/>
      <w:lvlText w:val="%1."/>
      <w:lvlJc w:val="left"/>
      <w:pPr>
        <w:tabs>
          <w:tab w:val="num" w:pos="720"/>
        </w:tabs>
        <w:ind w:left="720" w:hanging="360"/>
      </w:pPr>
      <w:rPr>
        <w:rFonts w:cs="Times New Roman"/>
        <w:b w:val="0"/>
        <w:bCs/>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4">
    <w:nsid w:val="54B55FF7"/>
    <w:multiLevelType w:val="hybridMultilevel"/>
    <w:tmpl w:val="7F7C3210"/>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5">
    <w:nsid w:val="56442BF0"/>
    <w:multiLevelType w:val="hybridMultilevel"/>
    <w:tmpl w:val="EABA6FE2"/>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6">
    <w:nsid w:val="70682520"/>
    <w:multiLevelType w:val="hybridMultilevel"/>
    <w:tmpl w:val="CB864F12"/>
    <w:lvl w:ilvl="0" w:tplc="4409000F">
      <w:start w:val="1"/>
      <w:numFmt w:val="decimal"/>
      <w:lvlText w:val="%1."/>
      <w:lvlJc w:val="left"/>
      <w:pPr>
        <w:tabs>
          <w:tab w:val="num" w:pos="720"/>
        </w:tabs>
        <w:ind w:left="720" w:hanging="360"/>
      </w:pPr>
      <w:rPr>
        <w:rFonts w:cs="Times New Roman"/>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5"/>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2373"/>
    <w:rsid w:val="00045F79"/>
    <w:rsid w:val="00061521"/>
    <w:rsid w:val="000A2FEB"/>
    <w:rsid w:val="000C0C47"/>
    <w:rsid w:val="000D1D8B"/>
    <w:rsid w:val="000E36CD"/>
    <w:rsid w:val="0015717D"/>
    <w:rsid w:val="00166388"/>
    <w:rsid w:val="001B6043"/>
    <w:rsid w:val="001C58F4"/>
    <w:rsid w:val="001C654A"/>
    <w:rsid w:val="001E35A0"/>
    <w:rsid w:val="0023457C"/>
    <w:rsid w:val="00240A91"/>
    <w:rsid w:val="00240F59"/>
    <w:rsid w:val="00266B19"/>
    <w:rsid w:val="00286F42"/>
    <w:rsid w:val="002A7A97"/>
    <w:rsid w:val="00316C73"/>
    <w:rsid w:val="0034102C"/>
    <w:rsid w:val="003770AA"/>
    <w:rsid w:val="0038144B"/>
    <w:rsid w:val="0038378E"/>
    <w:rsid w:val="003879F5"/>
    <w:rsid w:val="003A53E8"/>
    <w:rsid w:val="003C5ED3"/>
    <w:rsid w:val="003E05C7"/>
    <w:rsid w:val="003E1C0A"/>
    <w:rsid w:val="003E75AA"/>
    <w:rsid w:val="003E7EA8"/>
    <w:rsid w:val="003F579E"/>
    <w:rsid w:val="00484688"/>
    <w:rsid w:val="004979EF"/>
    <w:rsid w:val="004E28BF"/>
    <w:rsid w:val="00512D4D"/>
    <w:rsid w:val="00517C9E"/>
    <w:rsid w:val="0052135B"/>
    <w:rsid w:val="0058152C"/>
    <w:rsid w:val="005C4B7E"/>
    <w:rsid w:val="005E7B73"/>
    <w:rsid w:val="006127DC"/>
    <w:rsid w:val="00651B63"/>
    <w:rsid w:val="006A290F"/>
    <w:rsid w:val="006A3147"/>
    <w:rsid w:val="006A5694"/>
    <w:rsid w:val="006C2506"/>
    <w:rsid w:val="006D2424"/>
    <w:rsid w:val="00712524"/>
    <w:rsid w:val="00715D82"/>
    <w:rsid w:val="00742823"/>
    <w:rsid w:val="00754E3D"/>
    <w:rsid w:val="00756E39"/>
    <w:rsid w:val="00761CEA"/>
    <w:rsid w:val="00774A3B"/>
    <w:rsid w:val="007A7C7A"/>
    <w:rsid w:val="007B31EC"/>
    <w:rsid w:val="007C501D"/>
    <w:rsid w:val="007D2D17"/>
    <w:rsid w:val="00812373"/>
    <w:rsid w:val="0083617E"/>
    <w:rsid w:val="00863970"/>
    <w:rsid w:val="00864F47"/>
    <w:rsid w:val="008671A9"/>
    <w:rsid w:val="00895D5E"/>
    <w:rsid w:val="00903FC2"/>
    <w:rsid w:val="00914A34"/>
    <w:rsid w:val="00924A5D"/>
    <w:rsid w:val="00973A4F"/>
    <w:rsid w:val="009F6093"/>
    <w:rsid w:val="009F75B7"/>
    <w:rsid w:val="00A00AC9"/>
    <w:rsid w:val="00A12C5C"/>
    <w:rsid w:val="00A31CAC"/>
    <w:rsid w:val="00AC25B5"/>
    <w:rsid w:val="00AC3149"/>
    <w:rsid w:val="00AC7436"/>
    <w:rsid w:val="00B25D56"/>
    <w:rsid w:val="00B448E1"/>
    <w:rsid w:val="00B56B5E"/>
    <w:rsid w:val="00B74145"/>
    <w:rsid w:val="00B8417D"/>
    <w:rsid w:val="00BD3B19"/>
    <w:rsid w:val="00BD7ED7"/>
    <w:rsid w:val="00C17910"/>
    <w:rsid w:val="00C2047B"/>
    <w:rsid w:val="00C41F08"/>
    <w:rsid w:val="00C7445F"/>
    <w:rsid w:val="00C86241"/>
    <w:rsid w:val="00CA2761"/>
    <w:rsid w:val="00CB179D"/>
    <w:rsid w:val="00CC694B"/>
    <w:rsid w:val="00D065BF"/>
    <w:rsid w:val="00D33572"/>
    <w:rsid w:val="00DC1B22"/>
    <w:rsid w:val="00E34E4D"/>
    <w:rsid w:val="00E52E12"/>
    <w:rsid w:val="00E62D84"/>
    <w:rsid w:val="00E77B61"/>
    <w:rsid w:val="00E817C9"/>
    <w:rsid w:val="00E86345"/>
    <w:rsid w:val="00EF6960"/>
    <w:rsid w:val="00F05CD9"/>
    <w:rsid w:val="00F66A65"/>
    <w:rsid w:val="00F8743A"/>
    <w:rsid w:val="00F93318"/>
    <w:rsid w:val="00FC1AE0"/>
    <w:rsid w:val="00FF5FC5"/>
  </w:rsids>
  <m:mathPr>
    <m:mathFont m:val="Cambria Math"/>
    <m:brkBin m:val="before"/>
    <m:brkBinSub m:val="--"/>
    <m:smallFrac m:val="off"/>
    <m:dispDef/>
    <m:lMargin m:val="0"/>
    <m:rMargin m:val="0"/>
    <m:defJc m:val="centerGroup"/>
    <m:wrapIndent m:val="1440"/>
    <m:intLim m:val="subSup"/>
    <m:naryLim m:val="undOvr"/>
  </m:mathPr>
  <w:uiCompat97To2003/>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sz w:val="22"/>
        <w:szCs w:val="22"/>
        <w:lang w:val="en-MY"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7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1237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84688"/>
    <w:pPr>
      <w:ind w:left="720"/>
      <w:contextualSpacing/>
    </w:pPr>
    <w:rPr>
      <w:rFonts w:eastAsia="等线"/>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357</TotalTime>
  <Pages>1</Pages>
  <Words>95</Words>
  <Characters>542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dc:title>
  <dc:subject/>
  <dc:creator>xuan eric</dc:creator>
  <cp:keywords/>
  <dc:description/>
  <cp:lastModifiedBy>SETOHAY</cp:lastModifiedBy>
  <cp:revision>39</cp:revision>
  <dcterms:created xsi:type="dcterms:W3CDTF">2016-12-04T04:23:00Z</dcterms:created>
  <dcterms:modified xsi:type="dcterms:W3CDTF">2016-12-25T14:26:00Z</dcterms:modified>
</cp:coreProperties>
</file>
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A4" w:rsidRDefault="00944BA4" w:rsidP="00B26087">
      <w:pPr>
        <w:rPr>
          <w:rFonts w:ascii="Times New Roman" w:hAnsi="Times New Roman"/>
          <w:b/>
          <w:sz w:val="32"/>
          <w:u w:val="single"/>
        </w:rPr>
      </w:pPr>
      <w:r w:rsidRPr="00790E30">
        <w:rPr>
          <w:rFonts w:ascii="Times New Roman" w:hAnsi="Times New Roman"/>
          <w:b/>
          <w:sz w:val="32"/>
          <w:u w:val="single"/>
        </w:rPr>
        <w:t>Daily Scrum Meeting</w:t>
      </w:r>
    </w:p>
    <w:p w:rsidR="00944BA4" w:rsidRDefault="00944B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68"/>
        <w:gridCol w:w="2497"/>
        <w:gridCol w:w="1463"/>
        <w:gridCol w:w="1862"/>
        <w:gridCol w:w="1826"/>
      </w:tblGrid>
      <w:tr w:rsidR="00944BA4" w:rsidRPr="0015717D" w:rsidTr="00864F47">
        <w:tc>
          <w:tcPr>
            <w:tcW w:w="9016" w:type="dxa"/>
            <w:gridSpan w:val="5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Daily Scrum Meeting (30</w:t>
            </w:r>
            <w:r w:rsidRPr="0015717D">
              <w:rPr>
                <w:rFonts w:ascii="Times New Roman" w:hAnsi="Times New Roman"/>
                <w:sz w:val="24"/>
                <w:szCs w:val="24"/>
              </w:rPr>
              <w:t xml:space="preserve"> minutes)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497" w:type="dxa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1463" w:type="dxa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>Affected</w:t>
            </w:r>
          </w:p>
        </w:tc>
        <w:tc>
          <w:tcPr>
            <w:tcW w:w="1862" w:type="dxa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>Action</w:t>
            </w:r>
          </w:p>
        </w:tc>
        <w:tc>
          <w:tcPr>
            <w:tcW w:w="1826" w:type="dxa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>Attended</w:t>
            </w:r>
          </w:p>
        </w:tc>
      </w:tr>
      <w:tr w:rsidR="00944BA4" w:rsidRPr="0015717D" w:rsidTr="00864F47">
        <w:tc>
          <w:tcPr>
            <w:tcW w:w="9016" w:type="dxa"/>
            <w:gridSpan w:val="5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4BA4" w:rsidRPr="0015717D" w:rsidTr="00864F47">
        <w:tc>
          <w:tcPr>
            <w:tcW w:w="1368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5/12</w:t>
            </w:r>
            <w:r w:rsidRPr="0015717D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on next task</w:t>
            </w:r>
          </w:p>
        </w:tc>
        <w:tc>
          <w:tcPr>
            <w:tcW w:w="1463" w:type="dxa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62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taxi driver in reservation page is appointed as next task</w:t>
            </w:r>
          </w:p>
        </w:tc>
        <w:tc>
          <w:tcPr>
            <w:tcW w:w="1826" w:type="dxa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6/12</w:t>
            </w:r>
            <w:r w:rsidRPr="0015717D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calculate duration function</w:t>
            </w:r>
          </w:p>
        </w:tc>
        <w:tc>
          <w:tcPr>
            <w:tcW w:w="1463" w:type="dxa"/>
          </w:tcPr>
          <w:p w:rsidR="00944BA4" w:rsidRPr="0015717D" w:rsidRDefault="00944BA4" w:rsidP="000D1D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62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Calculate estimated duration function is decided.</w:t>
            </w:r>
          </w:p>
        </w:tc>
        <w:tc>
          <w:tcPr>
            <w:tcW w:w="1826" w:type="dxa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7/12</w:t>
            </w:r>
            <w:r w:rsidRPr="0015717D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UI design changes at reservation module page</w:t>
            </w:r>
          </w:p>
        </w:tc>
        <w:tc>
          <w:tcPr>
            <w:tcW w:w="1463" w:type="dxa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62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UI design changes apply to make select taxi driver function and estimated duration function viable with reservation module page.</w:t>
            </w:r>
          </w:p>
        </w:tc>
        <w:tc>
          <w:tcPr>
            <w:tcW w:w="1826" w:type="dxa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8/12</w:t>
            </w:r>
            <w:r w:rsidRPr="0015717D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Start to code</w:t>
            </w:r>
          </w:p>
        </w:tc>
        <w:tc>
          <w:tcPr>
            <w:tcW w:w="1463" w:type="dxa"/>
          </w:tcPr>
          <w:p w:rsidR="00944BA4" w:rsidRPr="0015717D" w:rsidRDefault="00944BA4" w:rsidP="006A31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Error found while coding calculate estimated duration function</w:t>
            </w:r>
          </w:p>
        </w:tc>
        <w:tc>
          <w:tcPr>
            <w:tcW w:w="1862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 internet for algorithms and function to find solution</w:t>
            </w:r>
          </w:p>
        </w:tc>
        <w:tc>
          <w:tcPr>
            <w:tcW w:w="1826" w:type="dxa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9/12</w:t>
            </w:r>
            <w:r w:rsidRPr="0015717D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Due date</w:t>
            </w:r>
          </w:p>
        </w:tc>
        <w:tc>
          <w:tcPr>
            <w:tcW w:w="1463" w:type="dxa"/>
          </w:tcPr>
          <w:p w:rsidR="00944BA4" w:rsidRPr="0015717D" w:rsidRDefault="00944BA4" w:rsidP="000D1D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62" w:type="dxa"/>
          </w:tcPr>
          <w:p w:rsidR="00944BA4" w:rsidRPr="0015717D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Submit tasks</w:t>
            </w:r>
          </w:p>
        </w:tc>
        <w:tc>
          <w:tcPr>
            <w:tcW w:w="1826" w:type="dxa"/>
          </w:tcPr>
          <w:p w:rsidR="00944BA4" w:rsidRPr="0015717D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17D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AC25B5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25B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2/12</w:t>
            </w:r>
            <w:r w:rsidRPr="00AC25B5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AC25B5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on next function implemented on reservation page</w:t>
            </w:r>
          </w:p>
        </w:tc>
        <w:tc>
          <w:tcPr>
            <w:tcW w:w="1463" w:type="dxa"/>
          </w:tcPr>
          <w:p w:rsidR="00944BA4" w:rsidRPr="00AC25B5" w:rsidRDefault="00944BA4" w:rsidP="000D1D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62" w:type="dxa"/>
          </w:tcPr>
          <w:p w:rsidR="00944BA4" w:rsidRPr="00AC25B5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Decided to start do calculate estimated price function</w:t>
            </w:r>
          </w:p>
        </w:tc>
        <w:tc>
          <w:tcPr>
            <w:tcW w:w="1826" w:type="dxa"/>
          </w:tcPr>
          <w:p w:rsidR="00944BA4" w:rsidRPr="00AC25B5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25B5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8671A9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  <w:r w:rsidRPr="008671A9">
              <w:rPr>
                <w:rFonts w:ascii="Times New Roman" w:hAnsi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8671A9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8671A9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Start coding for estimated price function </w:t>
            </w:r>
          </w:p>
        </w:tc>
        <w:tc>
          <w:tcPr>
            <w:tcW w:w="1463" w:type="dxa"/>
          </w:tcPr>
          <w:p w:rsidR="00944BA4" w:rsidRPr="008671A9" w:rsidRDefault="00944BA4" w:rsidP="008671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1A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62" w:type="dxa"/>
          </w:tcPr>
          <w:p w:rsidR="00944BA4" w:rsidRPr="008671A9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944BA4" w:rsidRPr="008671A9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1A9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8671A9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14/12</w:t>
            </w:r>
            <w:r w:rsidRPr="008671A9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8671A9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on next priority task</w:t>
            </w:r>
          </w:p>
        </w:tc>
        <w:tc>
          <w:tcPr>
            <w:tcW w:w="1463" w:type="dxa"/>
          </w:tcPr>
          <w:p w:rsidR="00944BA4" w:rsidRPr="008671A9" w:rsidRDefault="00944BA4" w:rsidP="000D1D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62" w:type="dxa"/>
          </w:tcPr>
          <w:p w:rsidR="00944BA4" w:rsidRPr="008671A9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Decided to start payment module </w:t>
            </w:r>
          </w:p>
        </w:tc>
        <w:tc>
          <w:tcPr>
            <w:tcW w:w="1826" w:type="dxa"/>
          </w:tcPr>
          <w:p w:rsidR="00944BA4" w:rsidRPr="008671A9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1A9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8671A9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15/12</w:t>
            </w:r>
            <w:r w:rsidRPr="008671A9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8671A9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UI design of payment module and start to code</w:t>
            </w:r>
          </w:p>
        </w:tc>
        <w:tc>
          <w:tcPr>
            <w:tcW w:w="1463" w:type="dxa"/>
          </w:tcPr>
          <w:p w:rsidR="00944BA4" w:rsidRPr="008671A9" w:rsidRDefault="00944BA4" w:rsidP="00A31C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Error found when validating payment </w:t>
            </w:r>
          </w:p>
        </w:tc>
        <w:tc>
          <w:tcPr>
            <w:tcW w:w="1862" w:type="dxa"/>
          </w:tcPr>
          <w:p w:rsidR="00944BA4" w:rsidRPr="008671A9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UI design decided. Work together to solve the problem together.  </w:t>
            </w:r>
          </w:p>
        </w:tc>
        <w:tc>
          <w:tcPr>
            <w:tcW w:w="1826" w:type="dxa"/>
          </w:tcPr>
          <w:p w:rsidR="00944BA4" w:rsidRPr="008671A9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1A9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34102C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16/12</w:t>
            </w:r>
            <w:r w:rsidRPr="0034102C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34102C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Due date</w:t>
            </w:r>
          </w:p>
        </w:tc>
        <w:tc>
          <w:tcPr>
            <w:tcW w:w="1463" w:type="dxa"/>
          </w:tcPr>
          <w:p w:rsidR="00944BA4" w:rsidRPr="0034102C" w:rsidRDefault="00944BA4" w:rsidP="00A31C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62" w:type="dxa"/>
          </w:tcPr>
          <w:p w:rsidR="00944BA4" w:rsidRPr="0034102C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Submit tasks</w:t>
            </w:r>
          </w:p>
        </w:tc>
        <w:tc>
          <w:tcPr>
            <w:tcW w:w="1826" w:type="dxa"/>
          </w:tcPr>
          <w:p w:rsidR="00944BA4" w:rsidRPr="0034102C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102C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34102C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Pr="0034102C">
              <w:rPr>
                <w:rFonts w:ascii="Times New Roman" w:hAnsi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34102C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34102C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on next priority task</w:t>
            </w:r>
          </w:p>
        </w:tc>
        <w:tc>
          <w:tcPr>
            <w:tcW w:w="1463" w:type="dxa"/>
          </w:tcPr>
          <w:p w:rsidR="00944BA4" w:rsidRPr="0034102C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10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62" w:type="dxa"/>
          </w:tcPr>
          <w:p w:rsidR="00944BA4" w:rsidRPr="0034102C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 taxi fare calculation function and notification module decided as next task.</w:t>
            </w:r>
          </w:p>
        </w:tc>
        <w:tc>
          <w:tcPr>
            <w:tcW w:w="1826" w:type="dxa"/>
          </w:tcPr>
          <w:p w:rsidR="00944BA4" w:rsidRPr="0034102C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102C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34102C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20/12</w:t>
            </w:r>
            <w:r w:rsidRPr="0034102C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34102C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on algorithm needed for taxi fare calculation and start coding</w:t>
            </w:r>
          </w:p>
        </w:tc>
        <w:tc>
          <w:tcPr>
            <w:tcW w:w="1463" w:type="dxa"/>
          </w:tcPr>
          <w:p w:rsidR="00944BA4" w:rsidRPr="0034102C" w:rsidRDefault="00944BA4" w:rsidP="003410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102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62" w:type="dxa"/>
          </w:tcPr>
          <w:p w:rsidR="00944BA4" w:rsidRPr="0034102C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Taxi fare calculation decided and task completed</w:t>
            </w:r>
          </w:p>
        </w:tc>
        <w:tc>
          <w:tcPr>
            <w:tcW w:w="1826" w:type="dxa"/>
          </w:tcPr>
          <w:p w:rsidR="00944BA4" w:rsidRPr="0034102C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102C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AC3149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21/12</w:t>
            </w:r>
            <w:r w:rsidRPr="0034102C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34102C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Starting coding for notification module</w:t>
            </w:r>
          </w:p>
        </w:tc>
        <w:tc>
          <w:tcPr>
            <w:tcW w:w="1463" w:type="dxa"/>
          </w:tcPr>
          <w:p w:rsidR="00944BA4" w:rsidRPr="0034102C" w:rsidRDefault="00944BA4" w:rsidP="00864F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Unable to send out notification by testing</w:t>
            </w:r>
          </w:p>
        </w:tc>
        <w:tc>
          <w:tcPr>
            <w:tcW w:w="1862" w:type="dxa"/>
          </w:tcPr>
          <w:p w:rsidR="00944BA4" w:rsidRPr="0034102C" w:rsidRDefault="00944BA4" w:rsidP="00864F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together to solve the problem but to no avail</w:t>
            </w:r>
          </w:p>
        </w:tc>
        <w:tc>
          <w:tcPr>
            <w:tcW w:w="1826" w:type="dxa"/>
          </w:tcPr>
          <w:p w:rsidR="00944BA4" w:rsidRPr="0034102C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102C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38144B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22/12</w:t>
            </w:r>
            <w:r w:rsidRPr="0038144B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38144B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Continue to solve the problem by searching internet and testing</w:t>
            </w:r>
          </w:p>
        </w:tc>
        <w:tc>
          <w:tcPr>
            <w:tcW w:w="1463" w:type="dxa"/>
          </w:tcPr>
          <w:p w:rsidR="00944BA4" w:rsidRPr="0038144B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44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62" w:type="dxa"/>
          </w:tcPr>
          <w:p w:rsidR="00944BA4" w:rsidRPr="0038144B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Successfully solve the problem by searching internet for solution</w:t>
            </w:r>
          </w:p>
        </w:tc>
        <w:tc>
          <w:tcPr>
            <w:tcW w:w="1826" w:type="dxa"/>
          </w:tcPr>
          <w:p w:rsidR="00944BA4" w:rsidRPr="0038144B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44B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944BA4" w:rsidRPr="0015717D" w:rsidTr="00864F47">
        <w:tc>
          <w:tcPr>
            <w:tcW w:w="1368" w:type="dxa"/>
          </w:tcPr>
          <w:p w:rsidR="00944BA4" w:rsidRPr="0038144B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23/12</w:t>
            </w:r>
            <w:r w:rsidRPr="0038144B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  <w:tc>
          <w:tcPr>
            <w:tcW w:w="2497" w:type="dxa"/>
          </w:tcPr>
          <w:p w:rsidR="00944BA4" w:rsidRPr="0038144B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Task completed</w:t>
            </w:r>
          </w:p>
        </w:tc>
        <w:tc>
          <w:tcPr>
            <w:tcW w:w="1463" w:type="dxa"/>
          </w:tcPr>
          <w:p w:rsidR="00944BA4" w:rsidRPr="0038144B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44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62" w:type="dxa"/>
          </w:tcPr>
          <w:p w:rsidR="00944BA4" w:rsidRPr="0038144B" w:rsidRDefault="00944BA4" w:rsidP="00157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Submit tasks</w:t>
            </w:r>
          </w:p>
        </w:tc>
        <w:tc>
          <w:tcPr>
            <w:tcW w:w="1826" w:type="dxa"/>
          </w:tcPr>
          <w:p w:rsidR="00944BA4" w:rsidRPr="0038144B" w:rsidRDefault="00944BA4" w:rsidP="001571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44B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</w:tbl>
    <w:p w:rsidR="00944BA4" w:rsidRDefault="00944BA4">
      <w:pPr>
        <w:rPr>
          <w:rFonts w:ascii="Times New Roman" w:hAnsi="Times New Roman"/>
          <w:sz w:val="24"/>
          <w:szCs w:val="24"/>
        </w:rPr>
      </w:pPr>
    </w:p>
    <w:p w:rsidR="00944BA4" w:rsidRDefault="00944BA4">
      <w:pPr>
        <w:rPr>
          <w:rFonts w:ascii="Times New Roman" w:hAnsi="Times New Roman"/>
          <w:sz w:val="24"/>
          <w:szCs w:val="24"/>
        </w:rPr>
      </w:pPr>
    </w:p>
    <w:p w:rsidR="00944BA4" w:rsidRPr="00761CEA" w:rsidRDefault="00944BA4">
      <w:pPr>
        <w:rPr>
          <w:rFonts w:ascii="Times New Roman" w:hAnsi="Times New Roman"/>
          <w:sz w:val="24"/>
          <w:szCs w:val="24"/>
        </w:rPr>
      </w:pPr>
    </w:p>
    <w:sectPr w:rsidR="00944BA4" w:rsidRPr="00761CEA" w:rsidSect="00C2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????¨¬??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7C08"/>
    <w:multiLevelType w:val="hybridMultilevel"/>
    <w:tmpl w:val="7368B946"/>
    <w:lvl w:ilvl="0" w:tplc="CFEC3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DE95208"/>
    <w:multiLevelType w:val="hybridMultilevel"/>
    <w:tmpl w:val="22CC58D6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21B4397"/>
    <w:multiLevelType w:val="hybridMultilevel"/>
    <w:tmpl w:val="235A8800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11553C8"/>
    <w:multiLevelType w:val="hybridMultilevel"/>
    <w:tmpl w:val="B346FCBA"/>
    <w:lvl w:ilvl="0" w:tplc="CFEC3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4B55FF7"/>
    <w:multiLevelType w:val="hybridMultilevel"/>
    <w:tmpl w:val="7F7C3210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6442BF0"/>
    <w:multiLevelType w:val="hybridMultilevel"/>
    <w:tmpl w:val="EABA6FE2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0682520"/>
    <w:multiLevelType w:val="hybridMultilevel"/>
    <w:tmpl w:val="CB864F12"/>
    <w:lvl w:ilvl="0" w:tplc="4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373"/>
    <w:rsid w:val="00045F79"/>
    <w:rsid w:val="00061521"/>
    <w:rsid w:val="000A2FEB"/>
    <w:rsid w:val="000C0C47"/>
    <w:rsid w:val="000D1D8B"/>
    <w:rsid w:val="000E36CD"/>
    <w:rsid w:val="0015717D"/>
    <w:rsid w:val="00166388"/>
    <w:rsid w:val="001B6043"/>
    <w:rsid w:val="001C58F4"/>
    <w:rsid w:val="001C654A"/>
    <w:rsid w:val="00210584"/>
    <w:rsid w:val="0023457C"/>
    <w:rsid w:val="00240A91"/>
    <w:rsid w:val="00240F59"/>
    <w:rsid w:val="00266B19"/>
    <w:rsid w:val="00286F42"/>
    <w:rsid w:val="002A7A97"/>
    <w:rsid w:val="00316C73"/>
    <w:rsid w:val="0034102C"/>
    <w:rsid w:val="003770AA"/>
    <w:rsid w:val="0038144B"/>
    <w:rsid w:val="0038378E"/>
    <w:rsid w:val="003879F5"/>
    <w:rsid w:val="003A53E8"/>
    <w:rsid w:val="003C5ED3"/>
    <w:rsid w:val="003E05C7"/>
    <w:rsid w:val="003E1C0A"/>
    <w:rsid w:val="003E7EA8"/>
    <w:rsid w:val="00484688"/>
    <w:rsid w:val="004E28BF"/>
    <w:rsid w:val="00512D4D"/>
    <w:rsid w:val="00517C9E"/>
    <w:rsid w:val="0052135B"/>
    <w:rsid w:val="0058152C"/>
    <w:rsid w:val="005C4B7E"/>
    <w:rsid w:val="005E7B73"/>
    <w:rsid w:val="006127DC"/>
    <w:rsid w:val="006A290F"/>
    <w:rsid w:val="006A3147"/>
    <w:rsid w:val="006A5694"/>
    <w:rsid w:val="006C2506"/>
    <w:rsid w:val="006D2424"/>
    <w:rsid w:val="00712524"/>
    <w:rsid w:val="00715D82"/>
    <w:rsid w:val="00742823"/>
    <w:rsid w:val="00754E3D"/>
    <w:rsid w:val="00756E39"/>
    <w:rsid w:val="00761CEA"/>
    <w:rsid w:val="00774A3B"/>
    <w:rsid w:val="00790E30"/>
    <w:rsid w:val="00797462"/>
    <w:rsid w:val="007A7C7A"/>
    <w:rsid w:val="007B31EC"/>
    <w:rsid w:val="007B5D83"/>
    <w:rsid w:val="007D2D17"/>
    <w:rsid w:val="00812373"/>
    <w:rsid w:val="0083617E"/>
    <w:rsid w:val="00863970"/>
    <w:rsid w:val="00864F47"/>
    <w:rsid w:val="008671A9"/>
    <w:rsid w:val="00895D5E"/>
    <w:rsid w:val="00903FC2"/>
    <w:rsid w:val="00914A34"/>
    <w:rsid w:val="00924A5D"/>
    <w:rsid w:val="00944BA4"/>
    <w:rsid w:val="00973A4F"/>
    <w:rsid w:val="009F75B7"/>
    <w:rsid w:val="00A00AC9"/>
    <w:rsid w:val="00A12C5C"/>
    <w:rsid w:val="00A31CAC"/>
    <w:rsid w:val="00A74B67"/>
    <w:rsid w:val="00AC25B5"/>
    <w:rsid w:val="00AC3149"/>
    <w:rsid w:val="00AC7436"/>
    <w:rsid w:val="00B25D56"/>
    <w:rsid w:val="00B26087"/>
    <w:rsid w:val="00B448E1"/>
    <w:rsid w:val="00B56B5E"/>
    <w:rsid w:val="00B74145"/>
    <w:rsid w:val="00B8417D"/>
    <w:rsid w:val="00BD3B19"/>
    <w:rsid w:val="00BD7ED7"/>
    <w:rsid w:val="00C17910"/>
    <w:rsid w:val="00C2047B"/>
    <w:rsid w:val="00C2211E"/>
    <w:rsid w:val="00C41F08"/>
    <w:rsid w:val="00C7445F"/>
    <w:rsid w:val="00C86241"/>
    <w:rsid w:val="00CB179D"/>
    <w:rsid w:val="00CC694B"/>
    <w:rsid w:val="00D065BF"/>
    <w:rsid w:val="00D33572"/>
    <w:rsid w:val="00DC1B22"/>
    <w:rsid w:val="00E34E4D"/>
    <w:rsid w:val="00E52E12"/>
    <w:rsid w:val="00E62D84"/>
    <w:rsid w:val="00E817C9"/>
    <w:rsid w:val="00E86345"/>
    <w:rsid w:val="00EF6960"/>
    <w:rsid w:val="00F8743A"/>
    <w:rsid w:val="00F93318"/>
    <w:rsid w:val="00FC1AE0"/>
    <w:rsid w:val="00FF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7B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237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84688"/>
    <w:pPr>
      <w:ind w:left="720"/>
      <w:contextualSpacing/>
    </w:pPr>
    <w:rPr>
      <w:rFonts w:eastAsia="等线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268</Words>
  <Characters>1528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Logging</dc:title>
  <dc:subject/>
  <dc:creator>xuan eric</dc:creator>
  <cp:keywords/>
  <dc:description/>
  <cp:lastModifiedBy>SETOHAY</cp:lastModifiedBy>
  <cp:revision>3</cp:revision>
  <dcterms:created xsi:type="dcterms:W3CDTF">2016-12-25T14:09:00Z</dcterms:created>
  <dcterms:modified xsi:type="dcterms:W3CDTF">2016-12-25T14:17:00Z</dcterms:modified>
</cp:coreProperties>
</file>
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E4" w:rsidRPr="00B74145" w:rsidRDefault="00FC5CE4" w:rsidP="00044C75">
      <w:pPr>
        <w:rPr>
          <w:rFonts w:ascii="Times New Roman" w:hAnsi="Times New Roman"/>
          <w:b/>
          <w:sz w:val="36"/>
          <w:szCs w:val="36"/>
          <w:u w:val="single"/>
        </w:rPr>
      </w:pPr>
      <w:r w:rsidRPr="00B74145">
        <w:rPr>
          <w:rFonts w:ascii="Times New Roman" w:hAnsi="Times New Roman"/>
          <w:b/>
          <w:sz w:val="36"/>
          <w:szCs w:val="36"/>
          <w:u w:val="single"/>
        </w:rPr>
        <w:t>Logging for week 6, 7, 8</w:t>
      </w:r>
    </w:p>
    <w:p w:rsidR="00FC5CE4" w:rsidRPr="00B74145" w:rsidRDefault="00FC5CE4" w:rsidP="00044C75">
      <w:pPr>
        <w:rPr>
          <w:rFonts w:ascii="Times New Roman" w:hAnsi="Times New Roman"/>
          <w:b/>
          <w:u w:val="single"/>
        </w:rPr>
      </w:pPr>
      <w:r w:rsidRPr="00B74145">
        <w:rPr>
          <w:rFonts w:ascii="Times New Roman" w:hAnsi="Times New Roman"/>
          <w:b/>
          <w:u w:val="single"/>
        </w:rPr>
        <w:t>Week 6</w:t>
      </w:r>
    </w:p>
    <w:p w:rsidR="00FC5CE4" w:rsidRPr="00B74145" w:rsidRDefault="00FC5CE4" w:rsidP="00044C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Kaiyi, Wang Yan</w:t>
      </w:r>
      <w:r>
        <w:rPr>
          <w:rFonts w:ascii="Times New Roman" w:hAnsi="Times New Roman"/>
        </w:rPr>
        <w:t>, Nicholas</w:t>
      </w:r>
    </w:p>
    <w:p w:rsidR="00FC5CE4" w:rsidRPr="00B74145" w:rsidRDefault="00FC5CE4" w:rsidP="00044C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Time: 17 Nov 2016 12:45</w:t>
      </w:r>
    </w:p>
    <w:p w:rsidR="00FC5CE4" w:rsidRPr="00B74145" w:rsidRDefault="00FC5CE4" w:rsidP="00044C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Activities: Register as a member.</w:t>
      </w:r>
    </w:p>
    <w:p w:rsidR="00FC5CE4" w:rsidRPr="00B74145" w:rsidRDefault="00FC5CE4" w:rsidP="00044C7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As a customer, I can register as a member.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0"/>
        <w:gridCol w:w="2310"/>
        <w:gridCol w:w="2311"/>
        <w:gridCol w:w="2311"/>
      </w:tblGrid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Task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Developer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Hours Spent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Total Hours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Create registration interface for member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Kaiyi, Wang Yan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1.30</w:t>
            </w:r>
          </w:p>
        </w:tc>
        <w:tc>
          <w:tcPr>
            <w:tcW w:w="2311" w:type="dxa"/>
            <w:vMerge w:val="restart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5.00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Write the source for registration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Kaiyi, Wang Yan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2.30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Testing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 xml:space="preserve">Nicholas 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1.00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FC5CE4" w:rsidRPr="00B74145" w:rsidRDefault="00FC5CE4" w:rsidP="00044C75">
      <w:pPr>
        <w:pStyle w:val="ListParagraph"/>
        <w:rPr>
          <w:rFonts w:ascii="Times New Roman" w:hAnsi="Times New Roman"/>
        </w:rPr>
      </w:pPr>
    </w:p>
    <w:p w:rsidR="00FC5CE4" w:rsidRPr="00B74145" w:rsidRDefault="00FC5CE4" w:rsidP="00044C7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Jia Hui, Nicholas, Yi Lun</w:t>
      </w:r>
      <w:r>
        <w:rPr>
          <w:rFonts w:ascii="Times New Roman" w:hAnsi="Times New Roman"/>
        </w:rPr>
        <w:t>, Wang Yan</w:t>
      </w:r>
    </w:p>
    <w:p w:rsidR="00FC5CE4" w:rsidRPr="00B74145" w:rsidRDefault="00FC5CE4" w:rsidP="00044C7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Time: 17 Nov 2016 14:20</w:t>
      </w:r>
    </w:p>
    <w:p w:rsidR="00FC5CE4" w:rsidRPr="00B74145" w:rsidRDefault="00FC5CE4" w:rsidP="00044C7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Activities: Login into the system.</w:t>
      </w:r>
    </w:p>
    <w:p w:rsidR="00FC5CE4" w:rsidRPr="00B74145" w:rsidRDefault="00FC5CE4" w:rsidP="00044C7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As an admin, I can login to the system.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0"/>
        <w:gridCol w:w="2310"/>
        <w:gridCol w:w="2311"/>
        <w:gridCol w:w="2311"/>
      </w:tblGrid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Task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Developer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Hours Spent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Total Hours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Create login interface for Admin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Nicholas, Jia Hui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1.20</w:t>
            </w:r>
          </w:p>
        </w:tc>
        <w:tc>
          <w:tcPr>
            <w:tcW w:w="2311" w:type="dxa"/>
            <w:vMerge w:val="restart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5.00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Write source code for admin login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Jia Hui, Yi Lun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2.20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Testing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Wang Yan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1.20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FC5CE4" w:rsidRPr="00B74145" w:rsidRDefault="00FC5CE4" w:rsidP="00044C75">
      <w:pPr>
        <w:pStyle w:val="ListParagraph"/>
        <w:rPr>
          <w:rFonts w:ascii="Times New Roman" w:hAnsi="Times New Roman"/>
        </w:rPr>
      </w:pPr>
    </w:p>
    <w:p w:rsidR="00FC5CE4" w:rsidRPr="00B74145" w:rsidRDefault="00FC5CE4" w:rsidP="00044C75">
      <w:pPr>
        <w:rPr>
          <w:rFonts w:ascii="Times New Roman" w:hAnsi="Times New Roman"/>
          <w:b/>
          <w:u w:val="single"/>
        </w:rPr>
      </w:pPr>
      <w:r w:rsidRPr="00B74145">
        <w:rPr>
          <w:rFonts w:ascii="Times New Roman" w:hAnsi="Times New Roman"/>
          <w:b/>
          <w:u w:val="single"/>
        </w:rPr>
        <w:t>Week 7</w:t>
      </w:r>
    </w:p>
    <w:p w:rsidR="00FC5CE4" w:rsidRPr="00B74145" w:rsidRDefault="00FC5CE4" w:rsidP="00044C7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Yi Lun, Wang Yan, Kaiyi</w:t>
      </w:r>
      <w:r>
        <w:rPr>
          <w:rFonts w:ascii="Times New Roman" w:hAnsi="Times New Roman"/>
        </w:rPr>
        <w:t>, Nicholas</w:t>
      </w:r>
    </w:p>
    <w:p w:rsidR="00FC5CE4" w:rsidRPr="00B74145" w:rsidRDefault="00FC5CE4" w:rsidP="00044C7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Time: 24 Nov 2016 13:50</w:t>
      </w:r>
    </w:p>
    <w:p w:rsidR="00FC5CE4" w:rsidRPr="00B74145" w:rsidRDefault="00FC5CE4" w:rsidP="00044C7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Activities: Add a new driver.</w:t>
      </w:r>
    </w:p>
    <w:p w:rsidR="00FC5CE4" w:rsidRPr="00B74145" w:rsidRDefault="00FC5CE4" w:rsidP="00044C7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As an admin, I can add new driver.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0"/>
        <w:gridCol w:w="2310"/>
        <w:gridCol w:w="2311"/>
        <w:gridCol w:w="2311"/>
      </w:tblGrid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Task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Developer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Hours Spent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Total Hours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Create a new interface for add new driver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Kaiyi, Wang Yan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1.00</w:t>
            </w:r>
          </w:p>
        </w:tc>
        <w:tc>
          <w:tcPr>
            <w:tcW w:w="2311" w:type="dxa"/>
            <w:vMerge w:val="restart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4.00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Write source code for add new driver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Wang Yan, Yi Lun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2.00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Testing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 xml:space="preserve">Nicholas 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1.00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FC5CE4" w:rsidRPr="00B74145" w:rsidRDefault="00FC5CE4" w:rsidP="00044C75">
      <w:pPr>
        <w:pStyle w:val="ListParagraph"/>
        <w:ind w:left="360"/>
        <w:rPr>
          <w:rFonts w:ascii="Times New Roman" w:hAnsi="Times New Roman"/>
        </w:rPr>
      </w:pPr>
    </w:p>
    <w:p w:rsidR="00FC5CE4" w:rsidRPr="00B74145" w:rsidRDefault="00FC5CE4" w:rsidP="00044C7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 w:rsidRPr="00B74145">
        <w:rPr>
          <w:rFonts w:ascii="Times New Roman" w:hAnsi="Times New Roman"/>
        </w:rPr>
        <w:t>Nicholas Chong, Jia Hui</w:t>
      </w:r>
      <w:r>
        <w:rPr>
          <w:rFonts w:ascii="Times New Roman" w:hAnsi="Times New Roman"/>
        </w:rPr>
        <w:t>, Wang Yan</w:t>
      </w:r>
    </w:p>
    <w:p w:rsidR="00FC5CE4" w:rsidRPr="00B74145" w:rsidRDefault="00FC5CE4" w:rsidP="00044C7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 w:rsidRPr="00B74145">
        <w:rPr>
          <w:rFonts w:ascii="Times New Roman" w:hAnsi="Times New Roman"/>
        </w:rPr>
        <w:t>Time: 24 Nov 2016 13:30</w:t>
      </w:r>
    </w:p>
    <w:p w:rsidR="00FC5CE4" w:rsidRPr="00B74145" w:rsidRDefault="00FC5CE4" w:rsidP="00044C75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="Times New Roman" w:hAnsi="Times New Roman"/>
        </w:rPr>
      </w:pPr>
      <w:r w:rsidRPr="00B74145">
        <w:rPr>
          <w:rFonts w:ascii="Times New Roman" w:hAnsi="Times New Roman"/>
        </w:rPr>
        <w:t>Activities: Edit my profile.</w:t>
      </w:r>
    </w:p>
    <w:p w:rsidR="00FC5CE4" w:rsidRPr="00B74145" w:rsidRDefault="00FC5CE4" w:rsidP="00044C75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="Times New Roman" w:hAnsi="Times New Roman"/>
        </w:rPr>
      </w:pPr>
      <w:r w:rsidRPr="00B74145">
        <w:rPr>
          <w:rFonts w:ascii="Times New Roman" w:hAnsi="Times New Roman"/>
        </w:rPr>
        <w:t>As a member, I can edit my information.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0"/>
        <w:gridCol w:w="2310"/>
        <w:gridCol w:w="2311"/>
        <w:gridCol w:w="2311"/>
      </w:tblGrid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Task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Developer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Hours Spent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Total Hours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Create an interface for member update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Jia Hui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1.00</w:t>
            </w:r>
          </w:p>
        </w:tc>
        <w:tc>
          <w:tcPr>
            <w:tcW w:w="2311" w:type="dxa"/>
            <w:vMerge w:val="restart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4.30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Write source code for member update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 xml:space="preserve">Nicholas 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2.00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Testing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Wang Yan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57AC1">
              <w:rPr>
                <w:rFonts w:ascii="Times New Roman" w:hAnsi="Times New Roman"/>
              </w:rPr>
              <w:t>1.30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FC5CE4" w:rsidRDefault="00FC5CE4" w:rsidP="00044C75">
      <w:pPr>
        <w:rPr>
          <w:rFonts w:ascii="Times New Roman" w:hAnsi="Times New Roman"/>
          <w:b/>
          <w:u w:val="single"/>
        </w:rPr>
      </w:pPr>
    </w:p>
    <w:p w:rsidR="00FC5CE4" w:rsidRPr="00B74145" w:rsidRDefault="00FC5CE4" w:rsidP="00044C75">
      <w:pPr>
        <w:rPr>
          <w:rFonts w:ascii="Times New Roman" w:hAnsi="Times New Roman"/>
          <w:b/>
          <w:u w:val="single"/>
        </w:rPr>
      </w:pPr>
      <w:r w:rsidRPr="00B74145">
        <w:rPr>
          <w:rFonts w:ascii="Times New Roman" w:hAnsi="Times New Roman"/>
          <w:b/>
          <w:u w:val="single"/>
        </w:rPr>
        <w:t>Week 8</w:t>
      </w:r>
    </w:p>
    <w:p w:rsidR="00FC5CE4" w:rsidRPr="00B74145" w:rsidRDefault="00FC5CE4" w:rsidP="00044C75">
      <w:pPr>
        <w:numPr>
          <w:ilvl w:val="0"/>
          <w:numId w:val="4"/>
        </w:numPr>
        <w:spacing w:line="240" w:lineRule="auto"/>
        <w:ind w:left="714" w:hanging="357"/>
        <w:rPr>
          <w:rFonts w:ascii="Times New Roman" w:hAnsi="Times New Roman"/>
          <w:b/>
          <w:u w:val="single"/>
        </w:rPr>
      </w:pPr>
      <w:r w:rsidRPr="00B74145">
        <w:rPr>
          <w:rFonts w:ascii="Times New Roman" w:hAnsi="Times New Roman"/>
        </w:rPr>
        <w:t>Nicholas Chong, Wang Yan, Kaiyi</w:t>
      </w:r>
      <w:r>
        <w:rPr>
          <w:rFonts w:ascii="Times New Roman" w:hAnsi="Times New Roman"/>
        </w:rPr>
        <w:t>, Jia Hui</w:t>
      </w:r>
    </w:p>
    <w:p w:rsidR="00FC5CE4" w:rsidRPr="00B74145" w:rsidRDefault="00FC5CE4" w:rsidP="00044C75">
      <w:pPr>
        <w:numPr>
          <w:ilvl w:val="0"/>
          <w:numId w:val="4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  <w:bCs/>
        </w:rPr>
        <w:t>Time: 1 Dec 2016 13:00</w:t>
      </w:r>
    </w:p>
    <w:p w:rsidR="00FC5CE4" w:rsidRPr="00B74145" w:rsidRDefault="00FC5CE4" w:rsidP="00044C75">
      <w:pPr>
        <w:numPr>
          <w:ilvl w:val="0"/>
          <w:numId w:val="4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  <w:bCs/>
        </w:rPr>
        <w:t>Activities: Make a reservation</w:t>
      </w:r>
    </w:p>
    <w:p w:rsidR="00FC5CE4" w:rsidRPr="00B74145" w:rsidRDefault="00FC5CE4" w:rsidP="00044C75">
      <w:pPr>
        <w:numPr>
          <w:ilvl w:val="0"/>
          <w:numId w:val="4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  <w:bCs/>
        </w:rPr>
        <w:t>As a member, I can make a reservation.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0"/>
        <w:gridCol w:w="2310"/>
        <w:gridCol w:w="2311"/>
        <w:gridCol w:w="2311"/>
      </w:tblGrid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Task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Developer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Hours Spent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Total Hours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Create an interface for reservation module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Nicholas, Wang Yan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1.30</w:t>
            </w:r>
          </w:p>
        </w:tc>
        <w:tc>
          <w:tcPr>
            <w:tcW w:w="2311" w:type="dxa"/>
            <w:vMerge w:val="restart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5.00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Write source code for reservation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Kaiyi, Wang Yan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2.00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Testing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Jia Hui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1.30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</w:p>
        </w:tc>
      </w:tr>
    </w:tbl>
    <w:p w:rsidR="00FC5CE4" w:rsidRPr="00B74145" w:rsidRDefault="00FC5CE4" w:rsidP="00044C75">
      <w:pPr>
        <w:ind w:left="360"/>
        <w:rPr>
          <w:rFonts w:ascii="Times New Roman" w:hAnsi="Times New Roman"/>
          <w:bCs/>
        </w:rPr>
      </w:pPr>
    </w:p>
    <w:p w:rsidR="00FC5CE4" w:rsidRPr="00B74145" w:rsidRDefault="00FC5CE4" w:rsidP="00044C75">
      <w:pPr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</w:rPr>
        <w:t>Yi Lun, Jia Hui</w:t>
      </w:r>
      <w:r>
        <w:rPr>
          <w:rFonts w:ascii="Times New Roman" w:hAnsi="Times New Roman"/>
        </w:rPr>
        <w:t>, Kaiyi</w:t>
      </w:r>
    </w:p>
    <w:p w:rsidR="00FC5CE4" w:rsidRPr="00B74145" w:rsidRDefault="00FC5CE4" w:rsidP="00044C75">
      <w:pPr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</w:rPr>
        <w:t>Time: 1 Dec 2016 17:00</w:t>
      </w:r>
    </w:p>
    <w:p w:rsidR="00FC5CE4" w:rsidRPr="00B74145" w:rsidRDefault="00FC5CE4" w:rsidP="00044C75">
      <w:pPr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</w:rPr>
        <w:t>Activites: View reservation history</w:t>
      </w:r>
    </w:p>
    <w:p w:rsidR="00FC5CE4" w:rsidRPr="00B74145" w:rsidRDefault="00FC5CE4" w:rsidP="00044C75">
      <w:pPr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</w:rPr>
        <w:t>As a member, I can view my reservation history.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0"/>
        <w:gridCol w:w="2310"/>
        <w:gridCol w:w="2311"/>
        <w:gridCol w:w="2311"/>
      </w:tblGrid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Task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Developer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Hours Spent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Total Hours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Create an interface to show reservation history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Yi Lun, Jia Hui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1.00</w:t>
            </w:r>
          </w:p>
        </w:tc>
        <w:tc>
          <w:tcPr>
            <w:tcW w:w="2311" w:type="dxa"/>
            <w:vMerge w:val="restart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4.00</w:t>
            </w: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Write source code for reservation history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Yi Lun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2.00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</w:p>
        </w:tc>
      </w:tr>
      <w:tr w:rsidR="00FC5CE4" w:rsidRPr="00B74145" w:rsidTr="00053A58"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Testing</w:t>
            </w:r>
          </w:p>
        </w:tc>
        <w:tc>
          <w:tcPr>
            <w:tcW w:w="2310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Kaiyi</w:t>
            </w:r>
          </w:p>
        </w:tc>
        <w:tc>
          <w:tcPr>
            <w:tcW w:w="2311" w:type="dxa"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  <w:r w:rsidRPr="00557AC1">
              <w:rPr>
                <w:rFonts w:ascii="Times New Roman" w:hAnsi="Times New Roman"/>
                <w:bCs/>
              </w:rPr>
              <w:t>1.00</w:t>
            </w:r>
          </w:p>
        </w:tc>
        <w:tc>
          <w:tcPr>
            <w:tcW w:w="2311" w:type="dxa"/>
            <w:vMerge/>
          </w:tcPr>
          <w:p w:rsidR="00FC5CE4" w:rsidRPr="00557AC1" w:rsidRDefault="00FC5CE4" w:rsidP="00053A58">
            <w:pPr>
              <w:rPr>
                <w:rFonts w:ascii="Times New Roman" w:hAnsi="Times New Roman"/>
                <w:bCs/>
              </w:rPr>
            </w:pPr>
          </w:p>
        </w:tc>
      </w:tr>
    </w:tbl>
    <w:p w:rsidR="00FC5CE4" w:rsidRDefault="00FC5CE4" w:rsidP="0007126E">
      <w:bookmarkStart w:id="0" w:name="_GoBack"/>
      <w:bookmarkEnd w:id="0"/>
    </w:p>
    <w:sectPr w:rsidR="00FC5CE4" w:rsidSect="0066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ËÎÌå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7C08"/>
    <w:multiLevelType w:val="hybridMultilevel"/>
    <w:tmpl w:val="7368B946"/>
    <w:lvl w:ilvl="0" w:tplc="CFEC3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21B4397"/>
    <w:multiLevelType w:val="hybridMultilevel"/>
    <w:tmpl w:val="235A8800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11553C8"/>
    <w:multiLevelType w:val="hybridMultilevel"/>
    <w:tmpl w:val="B346FCBA"/>
    <w:lvl w:ilvl="0" w:tplc="CFEC3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4B55FF7"/>
    <w:multiLevelType w:val="hybridMultilevel"/>
    <w:tmpl w:val="7F7C3210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6442BF0"/>
    <w:multiLevelType w:val="hybridMultilevel"/>
    <w:tmpl w:val="EABA6FE2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0682520"/>
    <w:multiLevelType w:val="hybridMultilevel"/>
    <w:tmpl w:val="CB864F12"/>
    <w:lvl w:ilvl="0" w:tplc="4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4C75"/>
    <w:rsid w:val="00044C75"/>
    <w:rsid w:val="00053A58"/>
    <w:rsid w:val="0007126E"/>
    <w:rsid w:val="00557AC1"/>
    <w:rsid w:val="005F09CF"/>
    <w:rsid w:val="005F6468"/>
    <w:rsid w:val="00660EEA"/>
    <w:rsid w:val="00B74145"/>
    <w:rsid w:val="00EE4927"/>
    <w:rsid w:val="00FC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75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44C75"/>
    <w:pPr>
      <w:ind w:left="720"/>
      <w:contextualSpacing/>
    </w:pPr>
    <w:rPr>
      <w:rFonts w:eastAsia="等线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291</Words>
  <Characters>1664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SETOHAY</cp:lastModifiedBy>
  <cp:revision>2</cp:revision>
  <dcterms:created xsi:type="dcterms:W3CDTF">2016-12-25T13:12:00Z</dcterms:created>
  <dcterms:modified xsi:type="dcterms:W3CDTF">2016-12-25T14:20:00Z</dcterms:modified>
</cp:coreProperties>
</file>
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C8" w:rsidRDefault="00104BC8" w:rsidP="0028294C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Sprint Review Meeting</w:t>
      </w:r>
    </w:p>
    <w:p w:rsidR="00104BC8" w:rsidRPr="00C7445F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 xml:space="preserve">Team Name: </w:t>
      </w:r>
      <w:r>
        <w:rPr>
          <w:rFonts w:ascii="Times New Roman" w:hAnsi="Times New Roman"/>
          <w:sz w:val="24"/>
          <w:szCs w:val="24"/>
        </w:rPr>
        <w:t>Taxi Management System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Date of review:</w:t>
      </w:r>
      <w:r>
        <w:rPr>
          <w:rFonts w:ascii="Times New Roman" w:hAnsi="Times New Roman"/>
          <w:sz w:val="24"/>
          <w:szCs w:val="24"/>
        </w:rPr>
        <w:t xml:space="preserve"> 4 December 2016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Time:</w:t>
      </w:r>
      <w:r>
        <w:rPr>
          <w:rFonts w:ascii="Times New Roman" w:hAnsi="Times New Roman"/>
          <w:sz w:val="24"/>
          <w:szCs w:val="24"/>
        </w:rPr>
        <w:t xml:space="preserve"> 4.30 pm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Venue:</w:t>
      </w:r>
      <w:r>
        <w:rPr>
          <w:rFonts w:ascii="Times New Roman" w:hAnsi="Times New Roman"/>
          <w:sz w:val="24"/>
          <w:szCs w:val="24"/>
        </w:rPr>
        <w:t xml:space="preserve"> PV13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Product Owner:</w:t>
      </w:r>
      <w:r>
        <w:rPr>
          <w:rFonts w:ascii="Times New Roman" w:hAnsi="Times New Roman"/>
          <w:sz w:val="24"/>
          <w:szCs w:val="24"/>
        </w:rPr>
        <w:t xml:space="preserve"> Director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Scrum Master:</w:t>
      </w:r>
      <w:r>
        <w:rPr>
          <w:rFonts w:ascii="Times New Roman" w:hAnsi="Times New Roman"/>
          <w:sz w:val="24"/>
          <w:szCs w:val="24"/>
        </w:rPr>
        <w:t xml:space="preserve"> Chew Jia Hui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Sprint Goal: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1521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this</w:t>
      </w:r>
      <w:r w:rsidRPr="00061521">
        <w:rPr>
          <w:rFonts w:ascii="Times New Roman" w:hAnsi="Times New Roman"/>
          <w:sz w:val="24"/>
          <w:szCs w:val="24"/>
        </w:rPr>
        <w:t xml:space="preserve"> sprint,</w:t>
      </w:r>
      <w:r>
        <w:rPr>
          <w:rFonts w:ascii="Times New Roman" w:hAnsi="Times New Roman"/>
          <w:sz w:val="24"/>
          <w:szCs w:val="24"/>
        </w:rPr>
        <w:t xml:space="preserve"> we would like to implement basic function of the system like registration module</w:t>
      </w:r>
      <w:r w:rsidRPr="000615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reservation module. Function like add driver will be implemented in this sprint.</w:t>
      </w:r>
    </w:p>
    <w:p w:rsidR="00104BC8" w:rsidRPr="00C7445F" w:rsidRDefault="00104BC8" w:rsidP="0028294C">
      <w:pPr>
        <w:rPr>
          <w:rFonts w:ascii="Times New Roman" w:hAnsi="Times New Roman"/>
          <w:b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Stakeholders present: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Staff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Manager</w:t>
      </w:r>
    </w:p>
    <w:p w:rsidR="00104BC8" w:rsidRPr="00C7445F" w:rsidRDefault="00104BC8" w:rsidP="0028294C">
      <w:pPr>
        <w:rPr>
          <w:rFonts w:ascii="Times New Roman" w:hAnsi="Times New Roman"/>
          <w:b/>
          <w:sz w:val="24"/>
          <w:szCs w:val="24"/>
        </w:rPr>
      </w:pPr>
      <w:r w:rsidRPr="00C7445F">
        <w:rPr>
          <w:rFonts w:ascii="Times New Roman" w:hAnsi="Times New Roman"/>
          <w:b/>
          <w:sz w:val="24"/>
          <w:szCs w:val="24"/>
        </w:rPr>
        <w:t>Team members present: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Koay Kaiyi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Nicholas Chong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Teoh Yi Lun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Ling Wang Yan</w:t>
      </w: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</w:p>
    <w:p w:rsidR="00104BC8" w:rsidRDefault="00104BC8" w:rsidP="0028294C">
      <w:pPr>
        <w:rPr>
          <w:rFonts w:ascii="Times New Roman" w:hAnsi="Times New Roman"/>
          <w:sz w:val="24"/>
          <w:szCs w:val="24"/>
        </w:rPr>
      </w:pPr>
    </w:p>
    <w:sectPr w:rsidR="00104BC8" w:rsidSect="0039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294C"/>
    <w:rsid w:val="00061521"/>
    <w:rsid w:val="00104BC8"/>
    <w:rsid w:val="00253EC7"/>
    <w:rsid w:val="0028294C"/>
    <w:rsid w:val="002E0218"/>
    <w:rsid w:val="0039427B"/>
    <w:rsid w:val="00C7445F"/>
    <w:rsid w:val="00CB179D"/>
    <w:rsid w:val="00EE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4C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73</Words>
  <Characters>418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SETOHAY</cp:lastModifiedBy>
  <cp:revision>2</cp:revision>
  <dcterms:created xsi:type="dcterms:W3CDTF">2016-12-25T13:16:00Z</dcterms:created>
  <dcterms:modified xsi:type="dcterms:W3CDTF">2016-12-25T14:27:00Z</dcterms:modified>
</cp:coreProperties>
</file>
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35" w:rsidRDefault="000B1D35">
      <w:pPr>
        <w:rPr>
          <w:rFonts w:ascii="Times New Roman" w:hAnsi="Times New Roman"/>
          <w:b/>
          <w:sz w:val="32"/>
          <w:u w:val="single"/>
        </w:rPr>
      </w:pPr>
      <w:r w:rsidRPr="00790E30">
        <w:rPr>
          <w:rFonts w:ascii="Times New Roman" w:hAnsi="Times New Roman"/>
          <w:b/>
          <w:sz w:val="32"/>
          <w:u w:val="single"/>
        </w:rPr>
        <w:t>Daily Scrum Meeting</w:t>
      </w:r>
    </w:p>
    <w:p w:rsidR="000B1D35" w:rsidRPr="00790E30" w:rsidRDefault="000B1D35">
      <w:pPr>
        <w:rPr>
          <w:rFonts w:ascii="Times New Roman" w:hAnsi="Times New Roman"/>
          <w:b/>
          <w:sz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8"/>
        <w:gridCol w:w="2497"/>
        <w:gridCol w:w="1463"/>
        <w:gridCol w:w="2587"/>
        <w:gridCol w:w="1101"/>
      </w:tblGrid>
      <w:tr w:rsidR="000B1D35" w:rsidRPr="00406824" w:rsidTr="00053A58">
        <w:tc>
          <w:tcPr>
            <w:tcW w:w="9016" w:type="dxa"/>
            <w:gridSpan w:val="5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Daily Scrum Meeting (30 minutes)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Affected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Action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Attended</w:t>
            </w:r>
          </w:p>
        </w:tc>
      </w:tr>
      <w:tr w:rsidR="000B1D35" w:rsidRPr="00406824" w:rsidTr="00053A58">
        <w:tc>
          <w:tcPr>
            <w:tcW w:w="9016" w:type="dxa"/>
            <w:gridSpan w:val="5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14/11/2016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about user story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12 User Stories created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15/11/2016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what kind of user story needed for each module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Every page decided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4 pages decided for registration and login module, 3  pages for reservation module, 4 pages for payment module, 1 page for notification module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16/11/2016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what user page as priority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Register and login page as priority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17/11/2016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 xml:space="preserve">Start design and coding 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Pair 2 members for registration task and 3 members for login task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18/11/2016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 xml:space="preserve">Unable to finish task before due date 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Do overtime work on weekend to pass up work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19/11/2016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Continue coding and design for unfinished task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Member face error and program bug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Other members help to debug the error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20/11/2016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Task completed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Submit all completed task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21/11/2016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the next task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Add new driver page as next priority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22/11/2016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add-on function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Decided to add-on edit information function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23/11/2016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Starting UI design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Opinion conflict on user interface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Members decided to use polling system to decide on user interface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24/11/2016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Start to code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 xml:space="preserve">Update database found error 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Do research on internet and solve it with alternate way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25/11/2016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Submit tasks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28/11/2016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on next priority tasks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 xml:space="preserve">Decided to start reservation tasks 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29/11/2016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 xml:space="preserve">Discuss UI design 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Decided on UI design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30/11/2016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Discuss the coding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Decided on coding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1/12/2016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Starting coding and UI design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Unable to retrieve reservation history from database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Search internet for reference but still unable to solve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2/12/2016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Unable to submit task on due date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Request for postpone to submit after two days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3/12/2016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Continue to solve the problem and testing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Successfully solve the problem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  <w:tr w:rsidR="000B1D35" w:rsidRPr="00406824" w:rsidTr="00790E30">
        <w:tc>
          <w:tcPr>
            <w:tcW w:w="1368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4/12/2016</w:t>
            </w:r>
          </w:p>
        </w:tc>
        <w:tc>
          <w:tcPr>
            <w:tcW w:w="249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Task completed</w:t>
            </w:r>
          </w:p>
        </w:tc>
        <w:tc>
          <w:tcPr>
            <w:tcW w:w="1463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587" w:type="dxa"/>
          </w:tcPr>
          <w:p w:rsidR="000B1D35" w:rsidRPr="00406824" w:rsidRDefault="000B1D35" w:rsidP="00053A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Submit tasks</w:t>
            </w:r>
          </w:p>
        </w:tc>
        <w:tc>
          <w:tcPr>
            <w:tcW w:w="1101" w:type="dxa"/>
          </w:tcPr>
          <w:p w:rsidR="000B1D35" w:rsidRPr="00406824" w:rsidRDefault="000B1D35" w:rsidP="00053A5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824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</w:tr>
    </w:tbl>
    <w:p w:rsidR="000B1D35" w:rsidRDefault="000B1D35" w:rsidP="00790E30">
      <w:pPr>
        <w:rPr>
          <w:rFonts w:ascii="Times New Roman" w:hAnsi="Times New Roman"/>
          <w:sz w:val="24"/>
          <w:szCs w:val="24"/>
        </w:rPr>
      </w:pPr>
    </w:p>
    <w:p w:rsidR="000B1D35" w:rsidRDefault="000B1D35">
      <w:bookmarkStart w:id="0" w:name="_GoBack"/>
      <w:bookmarkEnd w:id="0"/>
    </w:p>
    <w:sectPr w:rsidR="000B1D35" w:rsidSect="0046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0E30"/>
    <w:rsid w:val="00053A58"/>
    <w:rsid w:val="000B1D35"/>
    <w:rsid w:val="002751D6"/>
    <w:rsid w:val="00406824"/>
    <w:rsid w:val="004634A5"/>
    <w:rsid w:val="00790E30"/>
    <w:rsid w:val="009A78C1"/>
    <w:rsid w:val="00A37DD0"/>
    <w:rsid w:val="00EE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290</Words>
  <Characters>1657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SETOHAY</cp:lastModifiedBy>
  <cp:revision>3</cp:revision>
  <dcterms:created xsi:type="dcterms:W3CDTF">2016-12-25T13:14:00Z</dcterms:created>
  <dcterms:modified xsi:type="dcterms:W3CDTF">2016-12-25T14:19:00Z</dcterms:modified>
</cp:coreProperties>
</file>